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A2" w:rsidRPr="00890BFE" w:rsidRDefault="002E5144">
      <w:pPr>
        <w:pStyle w:val="Title"/>
      </w:pPr>
      <w:r w:rsidRPr="00890BFE">
        <w:t>Quiz Questions</w:t>
      </w:r>
    </w:p>
    <w:p w:rsidR="004922A2" w:rsidRPr="00890BFE" w:rsidRDefault="002E5144">
      <w:pPr>
        <w:pStyle w:val="Heading1"/>
      </w:pPr>
      <w:r w:rsidRPr="00890BFE">
        <w:t>Movies</w:t>
      </w:r>
    </w:p>
    <w:p w:rsidR="002E5144" w:rsidRPr="00890BFE" w:rsidRDefault="002E5144" w:rsidP="002E5144">
      <w:pPr>
        <w:rPr>
          <w:rFonts w:asciiTheme="majorHAnsi" w:hAnsiTheme="majorHAnsi"/>
          <w:sz w:val="24"/>
          <w:szCs w:val="24"/>
        </w:rPr>
      </w:pPr>
    </w:p>
    <w:p w:rsidR="002E5144" w:rsidRPr="00890BFE" w:rsidRDefault="002E5144" w:rsidP="002E5144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Who played James Bond in 'Live and Let Die'</w:t>
      </w:r>
      <w:r w:rsidRPr="00890BFE">
        <w:rPr>
          <w:rFonts w:asciiTheme="majorHAnsi" w:hAnsiTheme="majorHAnsi"/>
          <w:sz w:val="24"/>
          <w:szCs w:val="24"/>
        </w:rPr>
        <w:t>?</w:t>
      </w:r>
    </w:p>
    <w:p w:rsidR="002E5144" w:rsidRPr="00890BFE" w:rsidRDefault="002E5144" w:rsidP="002E5144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Roger Moore</w:t>
      </w:r>
      <w:r w:rsidR="008077BB" w:rsidRPr="00890BFE">
        <w:rPr>
          <w:rFonts w:asciiTheme="majorHAnsi" w:hAnsiTheme="majorHAnsi"/>
          <w:b/>
          <w:sz w:val="24"/>
          <w:szCs w:val="24"/>
        </w:rPr>
        <w:t>,</w:t>
      </w:r>
      <w:r w:rsidR="008077BB" w:rsidRPr="00890BFE">
        <w:rPr>
          <w:rFonts w:asciiTheme="majorHAnsi" w:hAnsiTheme="majorHAnsi"/>
          <w:sz w:val="24"/>
          <w:szCs w:val="24"/>
        </w:rPr>
        <w:t xml:space="preserve"> Daniel Radcliff, Idris Elba </w:t>
      </w:r>
    </w:p>
    <w:p w:rsidR="002E5144" w:rsidRPr="00890BFE" w:rsidRDefault="002E5144" w:rsidP="002E5144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was the name of the boy in the Jungle Book?</w:t>
      </w:r>
    </w:p>
    <w:p w:rsidR="002E5144" w:rsidRPr="00890BFE" w:rsidRDefault="002E5144" w:rsidP="002E5144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Mowgli</w:t>
      </w:r>
      <w:r w:rsidR="00677809"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="008077BB" w:rsidRPr="00890BFE">
        <w:rPr>
          <w:rFonts w:asciiTheme="majorHAnsi" w:hAnsiTheme="majorHAnsi"/>
          <w:sz w:val="24"/>
          <w:szCs w:val="24"/>
        </w:rPr>
        <w:t>Simba, Tarzan</w:t>
      </w:r>
    </w:p>
    <w:p w:rsidR="002E5144" w:rsidRPr="00890BFE" w:rsidRDefault="002E5144" w:rsidP="002E5144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is the name of the actor who played the role of Harry Potter in the film series?</w:t>
      </w:r>
    </w:p>
    <w:p w:rsidR="002E5144" w:rsidRPr="00890BFE" w:rsidRDefault="002E5144" w:rsidP="002E5144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Daniel Radcliffe</w:t>
      </w:r>
      <w:r w:rsidR="00677809"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="008077BB" w:rsidRPr="00890BFE">
        <w:rPr>
          <w:rFonts w:asciiTheme="majorHAnsi" w:hAnsiTheme="majorHAnsi"/>
          <w:sz w:val="24"/>
          <w:szCs w:val="24"/>
        </w:rPr>
        <w:t>Rupert Grint</w:t>
      </w:r>
      <w:r w:rsidR="008077BB"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="008077BB" w:rsidRPr="00890BFE">
        <w:rPr>
          <w:rFonts w:asciiTheme="majorHAnsi" w:hAnsiTheme="majorHAnsi"/>
          <w:sz w:val="24"/>
          <w:szCs w:val="24"/>
        </w:rPr>
        <w:t>Alan Rickman</w:t>
      </w:r>
      <w:r w:rsidR="008077BB" w:rsidRPr="00890BFE">
        <w:rPr>
          <w:rFonts w:asciiTheme="majorHAnsi" w:hAnsiTheme="majorHAnsi"/>
          <w:b/>
          <w:sz w:val="24"/>
          <w:szCs w:val="24"/>
        </w:rPr>
        <w:t xml:space="preserve"> </w:t>
      </w:r>
    </w:p>
    <w:p w:rsidR="002E5144" w:rsidRPr="00890BFE" w:rsidRDefault="002E5144" w:rsidP="002E5144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was the name of Dorothy's dog in the Wizard of Oz?</w:t>
      </w:r>
    </w:p>
    <w:p w:rsidR="002E5144" w:rsidRPr="00890BFE" w:rsidRDefault="002E5144" w:rsidP="002E5144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Toto</w:t>
      </w:r>
      <w:r w:rsidR="00677809"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="00677809" w:rsidRPr="00890BFE">
        <w:rPr>
          <w:rFonts w:asciiTheme="majorHAnsi" w:hAnsiTheme="majorHAnsi"/>
          <w:sz w:val="24"/>
          <w:szCs w:val="24"/>
        </w:rPr>
        <w:t>Marley, Dodo</w:t>
      </w:r>
    </w:p>
    <w:p w:rsidR="002E5144" w:rsidRPr="00890BFE" w:rsidRDefault="002E5144" w:rsidP="002E5144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Which film does the song 'Circle of Life' come from?</w:t>
      </w:r>
    </w:p>
    <w:p w:rsidR="002E5144" w:rsidRPr="00890BFE" w:rsidRDefault="002E5144" w:rsidP="002E5144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The Lion King</w:t>
      </w:r>
      <w:r w:rsidRPr="00890BFE">
        <w:rPr>
          <w:rFonts w:asciiTheme="majorHAnsi" w:hAnsiTheme="majorHAnsi"/>
          <w:b/>
          <w:sz w:val="24"/>
          <w:szCs w:val="24"/>
        </w:rPr>
        <w:t>,</w:t>
      </w:r>
      <w:r w:rsidR="00677809" w:rsidRPr="00890BFE">
        <w:rPr>
          <w:rFonts w:asciiTheme="majorHAnsi" w:hAnsiTheme="majorHAnsi"/>
          <w:b/>
          <w:sz w:val="24"/>
          <w:szCs w:val="24"/>
        </w:rPr>
        <w:t xml:space="preserve"> </w:t>
      </w:r>
      <w:r w:rsidR="00677809" w:rsidRPr="00890BFE">
        <w:rPr>
          <w:rFonts w:asciiTheme="majorHAnsi" w:hAnsiTheme="majorHAnsi"/>
          <w:sz w:val="24"/>
          <w:szCs w:val="24"/>
        </w:rPr>
        <w:t>the Jungle Book, Into the wild</w:t>
      </w:r>
    </w:p>
    <w:p w:rsidR="002E5144" w:rsidRPr="00890BFE" w:rsidRDefault="002E5144" w:rsidP="002E5144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 xml:space="preserve">Which movie does the following quote come from: Houston, we have a </w:t>
      </w:r>
      <w:r w:rsidR="00677809" w:rsidRPr="00890BFE">
        <w:rPr>
          <w:rFonts w:asciiTheme="majorHAnsi" w:hAnsiTheme="majorHAnsi"/>
          <w:sz w:val="24"/>
          <w:szCs w:val="24"/>
        </w:rPr>
        <w:t>problem?</w:t>
      </w:r>
    </w:p>
    <w:p w:rsidR="00677809" w:rsidRPr="00890BFE" w:rsidRDefault="00677809" w:rsidP="00677809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Apollo 13</w:t>
      </w:r>
      <w:r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Pr="00890BFE">
        <w:rPr>
          <w:rFonts w:asciiTheme="majorHAnsi" w:hAnsiTheme="majorHAnsi"/>
          <w:sz w:val="24"/>
          <w:szCs w:val="24"/>
        </w:rPr>
        <w:t xml:space="preserve">The Martian, </w:t>
      </w:r>
    </w:p>
    <w:p w:rsidR="00677809" w:rsidRPr="00890BFE" w:rsidRDefault="00677809" w:rsidP="0067780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Which movie does the following quote come from: You had me at hello?</w:t>
      </w:r>
    </w:p>
    <w:p w:rsidR="00677809" w:rsidRPr="00890BFE" w:rsidRDefault="00677809" w:rsidP="00677809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Jerry Maguire</w:t>
      </w:r>
      <w:r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="008077BB" w:rsidRPr="00890BFE">
        <w:rPr>
          <w:rFonts w:asciiTheme="majorHAnsi" w:hAnsiTheme="majorHAnsi"/>
          <w:sz w:val="24"/>
          <w:szCs w:val="24"/>
        </w:rPr>
        <w:t xml:space="preserve">Bridget Jones Diaries, Love Actually </w:t>
      </w:r>
    </w:p>
    <w:p w:rsidR="00677809" w:rsidRPr="00890BFE" w:rsidRDefault="00677809" w:rsidP="0067780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 xml:space="preserve">Which American singer/actress has appeared in Maid in Manhattan, Monster in Law and The Back </w:t>
      </w:r>
      <w:proofErr w:type="gramStart"/>
      <w:r w:rsidRPr="00890BFE">
        <w:rPr>
          <w:rFonts w:asciiTheme="majorHAnsi" w:hAnsiTheme="majorHAnsi"/>
          <w:sz w:val="24"/>
          <w:szCs w:val="24"/>
        </w:rPr>
        <w:t>Up</w:t>
      </w:r>
      <w:proofErr w:type="gramEnd"/>
      <w:r w:rsidRPr="00890BFE">
        <w:rPr>
          <w:rFonts w:asciiTheme="majorHAnsi" w:hAnsiTheme="majorHAnsi"/>
          <w:sz w:val="24"/>
          <w:szCs w:val="24"/>
        </w:rPr>
        <w:t xml:space="preserve"> Plan?</w:t>
      </w:r>
    </w:p>
    <w:p w:rsidR="00677809" w:rsidRPr="00890BFE" w:rsidRDefault="00677809" w:rsidP="00677809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Jennifer Lopez</w:t>
      </w:r>
      <w:r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Pr="00890BFE">
        <w:rPr>
          <w:rFonts w:asciiTheme="majorHAnsi" w:hAnsiTheme="majorHAnsi"/>
          <w:sz w:val="24"/>
          <w:szCs w:val="24"/>
        </w:rPr>
        <w:t>Jennifer Aniston, Jennifer Lawrence</w:t>
      </w:r>
    </w:p>
    <w:p w:rsidR="00677809" w:rsidRPr="00890BFE" w:rsidRDefault="00677809" w:rsidP="00677809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 xml:space="preserve">Which 2008 movie starred Will Smith: </w:t>
      </w:r>
      <w:r w:rsidRPr="00890BFE">
        <w:rPr>
          <w:rFonts w:asciiTheme="majorHAnsi" w:hAnsiTheme="majorHAnsi"/>
          <w:sz w:val="24"/>
          <w:szCs w:val="24"/>
        </w:rPr>
        <w:t>Seven...?</w:t>
      </w:r>
    </w:p>
    <w:p w:rsidR="00677809" w:rsidRPr="00890BFE" w:rsidRDefault="00677809" w:rsidP="00677809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Pounds</w:t>
      </w:r>
      <w:r w:rsidRPr="00890BFE">
        <w:rPr>
          <w:rFonts w:asciiTheme="majorHAnsi" w:hAnsiTheme="majorHAnsi"/>
          <w:b/>
          <w:sz w:val="24"/>
          <w:szCs w:val="24"/>
        </w:rPr>
        <w:t xml:space="preserve">, </w:t>
      </w:r>
      <w:r w:rsidRPr="00890BFE">
        <w:rPr>
          <w:rFonts w:asciiTheme="majorHAnsi" w:hAnsiTheme="majorHAnsi"/>
          <w:sz w:val="24"/>
          <w:szCs w:val="24"/>
        </w:rPr>
        <w:t>Stones, Dollars</w:t>
      </w:r>
    </w:p>
    <w:p w:rsidR="00677809" w:rsidRPr="00890BFE" w:rsidRDefault="00677809" w:rsidP="0067780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Charlie Chaplin insured which part of his body</w:t>
      </w:r>
      <w:r w:rsidRPr="00890BFE">
        <w:rPr>
          <w:rFonts w:asciiTheme="majorHAnsi" w:hAnsiTheme="majorHAnsi"/>
          <w:sz w:val="24"/>
          <w:szCs w:val="24"/>
        </w:rPr>
        <w:t>?</w:t>
      </w:r>
    </w:p>
    <w:p w:rsidR="00677809" w:rsidRPr="00890BFE" w:rsidRDefault="00677809" w:rsidP="00677809">
      <w:pPr>
        <w:pStyle w:val="ListParagraph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Feet,</w:t>
      </w:r>
      <w:r w:rsidRPr="00890BFE">
        <w:rPr>
          <w:rFonts w:asciiTheme="majorHAnsi" w:hAnsiTheme="majorHAnsi"/>
          <w:sz w:val="24"/>
          <w:szCs w:val="24"/>
        </w:rPr>
        <w:t xml:space="preserve"> Hands, Lips </w:t>
      </w:r>
    </w:p>
    <w:p w:rsidR="00677809" w:rsidRPr="00890BFE" w:rsidRDefault="00677809" w:rsidP="00677809">
      <w:pPr>
        <w:rPr>
          <w:rFonts w:asciiTheme="majorHAnsi" w:hAnsiTheme="majorHAnsi"/>
        </w:rPr>
      </w:pPr>
    </w:p>
    <w:p w:rsidR="00677809" w:rsidRPr="00890BFE" w:rsidRDefault="00677809" w:rsidP="00677809">
      <w:pPr>
        <w:pStyle w:val="ListParagraph"/>
        <w:rPr>
          <w:rFonts w:asciiTheme="majorHAnsi" w:hAnsiTheme="majorHAnsi"/>
        </w:rPr>
      </w:pPr>
    </w:p>
    <w:p w:rsidR="002E5144" w:rsidRPr="00890BFE" w:rsidRDefault="002E5144" w:rsidP="002E5144">
      <w:pPr>
        <w:rPr>
          <w:rFonts w:asciiTheme="majorHAnsi" w:hAnsiTheme="majorHAnsi"/>
        </w:rPr>
      </w:pPr>
    </w:p>
    <w:p w:rsidR="002E5144" w:rsidRPr="00890BFE" w:rsidRDefault="002E5144" w:rsidP="002E5144">
      <w:pPr>
        <w:rPr>
          <w:rFonts w:asciiTheme="majorHAnsi" w:hAnsiTheme="majorHAnsi"/>
        </w:rPr>
      </w:pPr>
    </w:p>
    <w:p w:rsidR="002E5144" w:rsidRPr="00890BFE" w:rsidRDefault="002E5144" w:rsidP="002E5144">
      <w:pPr>
        <w:rPr>
          <w:rFonts w:asciiTheme="majorHAnsi" w:hAnsiTheme="majorHAnsi"/>
        </w:rPr>
      </w:pPr>
    </w:p>
    <w:p w:rsidR="002E5144" w:rsidRPr="00890BFE" w:rsidRDefault="002E5144" w:rsidP="002E5144">
      <w:pPr>
        <w:rPr>
          <w:rFonts w:asciiTheme="majorHAnsi" w:hAnsiTheme="majorHAnsi"/>
        </w:rPr>
      </w:pPr>
    </w:p>
    <w:p w:rsidR="002E5144" w:rsidRPr="00890BFE" w:rsidRDefault="002E5144" w:rsidP="002E5144">
      <w:pPr>
        <w:rPr>
          <w:rFonts w:asciiTheme="majorHAnsi" w:hAnsiTheme="majorHAnsi"/>
        </w:rPr>
      </w:pPr>
    </w:p>
    <w:p w:rsidR="002E5144" w:rsidRPr="00890BFE" w:rsidRDefault="002E5144" w:rsidP="002E5144">
      <w:pPr>
        <w:rPr>
          <w:rFonts w:asciiTheme="majorHAnsi" w:hAnsiTheme="majorHAnsi"/>
        </w:rPr>
      </w:pPr>
    </w:p>
    <w:p w:rsidR="004922A2" w:rsidRPr="00890BFE" w:rsidRDefault="004922A2">
      <w:pPr>
        <w:rPr>
          <w:rFonts w:asciiTheme="majorHAnsi" w:hAnsiTheme="majorHAnsi"/>
        </w:rPr>
      </w:pPr>
    </w:p>
    <w:p w:rsidR="002E5144" w:rsidRPr="00890BFE" w:rsidRDefault="00C32702">
      <w:pPr>
        <w:pStyle w:val="Heading1"/>
      </w:pPr>
      <w:r w:rsidRPr="00890BFE">
        <w:lastRenderedPageBreak/>
        <w:t>Food</w:t>
      </w:r>
    </w:p>
    <w:p w:rsidR="00C32702" w:rsidRPr="00890BFE" w:rsidRDefault="00C32702" w:rsidP="00C32702">
      <w:pPr>
        <w:rPr>
          <w:rFonts w:asciiTheme="majorHAnsi" w:hAnsiTheme="majorHAnsi"/>
        </w:rPr>
      </w:pPr>
    </w:p>
    <w:p w:rsidR="00C32702" w:rsidRPr="00890BFE" w:rsidRDefault="00C32702" w:rsidP="00C3270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ingredient makes bread rise?</w:t>
      </w:r>
    </w:p>
    <w:p w:rsidR="00C32702" w:rsidRPr="00890BFE" w:rsidRDefault="00C32702" w:rsidP="00C3270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Yeast</w:t>
      </w:r>
      <w:r w:rsidR="00C26BB5" w:rsidRPr="00890BFE">
        <w:rPr>
          <w:rFonts w:asciiTheme="majorHAnsi" w:hAnsiTheme="majorHAnsi"/>
          <w:sz w:val="24"/>
          <w:szCs w:val="24"/>
        </w:rPr>
        <w:t>, Flour, Baking powder</w:t>
      </w:r>
    </w:p>
    <w:p w:rsidR="00C32702" w:rsidRPr="00890BFE" w:rsidRDefault="00C32702" w:rsidP="00C3270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is the main ingredient used in guacamole?</w:t>
      </w:r>
    </w:p>
    <w:p w:rsidR="00C32702" w:rsidRPr="00890BFE" w:rsidRDefault="00C32702" w:rsidP="00C3270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Avocado</w:t>
      </w:r>
      <w:r w:rsidR="00C26BB5" w:rsidRPr="00890BFE">
        <w:rPr>
          <w:rFonts w:asciiTheme="majorHAnsi" w:hAnsiTheme="majorHAnsi"/>
          <w:b/>
          <w:sz w:val="24"/>
          <w:szCs w:val="24"/>
        </w:rPr>
        <w:t>,</w:t>
      </w:r>
      <w:r w:rsidR="00C26BB5" w:rsidRPr="00890BFE">
        <w:rPr>
          <w:rFonts w:asciiTheme="majorHAnsi" w:hAnsiTheme="majorHAnsi"/>
          <w:sz w:val="24"/>
          <w:szCs w:val="24"/>
        </w:rPr>
        <w:t xml:space="preserve"> Chick peas, Grapes</w:t>
      </w:r>
    </w:p>
    <w:p w:rsidR="00C32702" w:rsidRPr="00890BFE" w:rsidRDefault="00C32702" w:rsidP="00C3270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is Tofu made of?</w:t>
      </w:r>
    </w:p>
    <w:p w:rsidR="00C32702" w:rsidRPr="00890BFE" w:rsidRDefault="00C32702" w:rsidP="00C3270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Soya beans</w:t>
      </w:r>
      <w:r w:rsidR="00C26BB5" w:rsidRPr="00890BFE">
        <w:rPr>
          <w:rFonts w:asciiTheme="majorHAnsi" w:hAnsiTheme="majorHAnsi"/>
          <w:sz w:val="24"/>
          <w:szCs w:val="24"/>
        </w:rPr>
        <w:t>, Kidney beans, Cheese</w:t>
      </w:r>
    </w:p>
    <w:p w:rsidR="00C32702" w:rsidRPr="00890BFE" w:rsidRDefault="00C32702" w:rsidP="00C3270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From which country does Feta cheese originate?</w:t>
      </w:r>
    </w:p>
    <w:p w:rsidR="00C32702" w:rsidRPr="00890BFE" w:rsidRDefault="00C32702" w:rsidP="00C3270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Greece</w:t>
      </w:r>
      <w:r w:rsidR="00C26BB5" w:rsidRPr="00890BFE">
        <w:rPr>
          <w:rFonts w:asciiTheme="majorHAnsi" w:hAnsiTheme="majorHAnsi"/>
          <w:sz w:val="24"/>
          <w:szCs w:val="24"/>
        </w:rPr>
        <w:t>, Italy, France</w:t>
      </w:r>
    </w:p>
    <w:p w:rsidR="00C32702" w:rsidRPr="00890BFE" w:rsidRDefault="00C32702" w:rsidP="00C3270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type of plant do prickly pears grow on?</w:t>
      </w:r>
    </w:p>
    <w:p w:rsidR="00C32702" w:rsidRPr="00890BFE" w:rsidRDefault="00C32702" w:rsidP="00C3270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Cactus</w:t>
      </w:r>
      <w:r w:rsidR="00C26BB5" w:rsidRPr="00890BFE">
        <w:rPr>
          <w:rFonts w:asciiTheme="majorHAnsi" w:hAnsiTheme="majorHAnsi"/>
          <w:sz w:val="24"/>
          <w:szCs w:val="24"/>
        </w:rPr>
        <w:t xml:space="preserve">, Trees, Shrubs </w:t>
      </w:r>
    </w:p>
    <w:p w:rsidR="00C32702" w:rsidRPr="00890BFE" w:rsidRDefault="00C26BB5" w:rsidP="00C3270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term is given to someone who does not eat meat?</w:t>
      </w:r>
    </w:p>
    <w:p w:rsidR="00C26BB5" w:rsidRPr="00890BFE" w:rsidRDefault="00C26BB5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Vegetarian</w:t>
      </w:r>
      <w:r w:rsidRPr="00890BFE">
        <w:rPr>
          <w:rFonts w:asciiTheme="majorHAnsi" w:hAnsiTheme="majorHAnsi"/>
          <w:sz w:val="24"/>
          <w:szCs w:val="24"/>
        </w:rPr>
        <w:t xml:space="preserve">, Vegan, Idiot  </w:t>
      </w:r>
    </w:p>
    <w:p w:rsidR="00C26BB5" w:rsidRPr="00890BFE" w:rsidRDefault="00C26BB5" w:rsidP="00C26BB5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Beef, cherry and plum are all types of what?</w:t>
      </w:r>
    </w:p>
    <w:p w:rsidR="00C26BB5" w:rsidRPr="00890BFE" w:rsidRDefault="00C26BB5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Tomato</w:t>
      </w:r>
      <w:r w:rsidRPr="00890BFE">
        <w:rPr>
          <w:rFonts w:asciiTheme="majorHAnsi" w:hAnsiTheme="majorHAnsi"/>
          <w:sz w:val="24"/>
          <w:szCs w:val="24"/>
        </w:rPr>
        <w:t>, Potato, Meat</w:t>
      </w:r>
    </w:p>
    <w:p w:rsidR="00C26BB5" w:rsidRPr="00890BFE" w:rsidRDefault="00C26BB5" w:rsidP="00C26BB5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Which famous drink is taken as a shot and is accompanied by a citrus fruit and salt</w:t>
      </w:r>
      <w:r w:rsidRPr="00890BFE">
        <w:rPr>
          <w:rFonts w:asciiTheme="majorHAnsi" w:hAnsiTheme="majorHAnsi"/>
          <w:sz w:val="24"/>
          <w:szCs w:val="24"/>
        </w:rPr>
        <w:t>?</w:t>
      </w:r>
    </w:p>
    <w:p w:rsidR="00C26BB5" w:rsidRPr="00890BFE" w:rsidRDefault="00C26BB5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Tequila</w:t>
      </w:r>
      <w:r w:rsidRPr="00890BFE">
        <w:rPr>
          <w:rFonts w:asciiTheme="majorHAnsi" w:hAnsiTheme="majorHAnsi"/>
          <w:sz w:val="24"/>
          <w:szCs w:val="24"/>
        </w:rPr>
        <w:t>, Vodka, Rum</w:t>
      </w:r>
    </w:p>
    <w:p w:rsidR="00C26BB5" w:rsidRPr="00890BFE" w:rsidRDefault="00C26BB5" w:rsidP="00C26BB5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is the most common alcoholic beverage?</w:t>
      </w:r>
    </w:p>
    <w:p w:rsidR="00C26BB5" w:rsidRPr="00890BFE" w:rsidRDefault="00C26BB5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Beer,</w:t>
      </w:r>
      <w:r w:rsidRPr="00890BFE">
        <w:rPr>
          <w:rFonts w:asciiTheme="majorHAnsi" w:hAnsiTheme="majorHAnsi"/>
          <w:sz w:val="24"/>
          <w:szCs w:val="24"/>
        </w:rPr>
        <w:t xml:space="preserve"> Wine, Champagne </w:t>
      </w:r>
    </w:p>
    <w:p w:rsidR="00C26BB5" w:rsidRPr="00890BFE" w:rsidRDefault="00C26BB5" w:rsidP="00C26BB5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Grape Seed, Sesame and Ground Nut are all types of what?</w:t>
      </w:r>
    </w:p>
    <w:p w:rsidR="00C26BB5" w:rsidRPr="00890BFE" w:rsidRDefault="00C26BB5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Oil,</w:t>
      </w:r>
      <w:r w:rsidRPr="00890BFE">
        <w:rPr>
          <w:rFonts w:asciiTheme="majorHAnsi" w:hAnsiTheme="majorHAnsi"/>
          <w:sz w:val="24"/>
          <w:szCs w:val="24"/>
        </w:rPr>
        <w:t xml:space="preserve"> Fruit, Nuts</w:t>
      </w: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B57789" w:rsidP="00C26BB5">
      <w:pPr>
        <w:pStyle w:val="ListParagraph"/>
        <w:ind w:left="644"/>
        <w:rPr>
          <w:rFonts w:asciiTheme="majorHAnsi" w:hAnsiTheme="majorHAnsi"/>
          <w:sz w:val="24"/>
          <w:szCs w:val="24"/>
        </w:rPr>
      </w:pPr>
    </w:p>
    <w:p w:rsidR="00B57789" w:rsidRPr="00890BFE" w:rsidRDefault="00850A82">
      <w:pPr>
        <w:pStyle w:val="Heading1"/>
      </w:pPr>
      <w:r w:rsidRPr="00890BFE">
        <w:lastRenderedPageBreak/>
        <w:t>Science</w:t>
      </w:r>
    </w:p>
    <w:p w:rsidR="00850A82" w:rsidRPr="00890BFE" w:rsidRDefault="00850A82" w:rsidP="00850A82">
      <w:pPr>
        <w:rPr>
          <w:rFonts w:asciiTheme="majorHAnsi" w:hAnsiTheme="majorHAnsi"/>
          <w:sz w:val="24"/>
          <w:szCs w:val="24"/>
        </w:rPr>
      </w:pPr>
    </w:p>
    <w:p w:rsidR="00850A82" w:rsidRPr="00890BFE" w:rsidRDefault="00850A82" w:rsidP="00850A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How many teeth should a human adult have, including wisdom teeth?</w:t>
      </w:r>
    </w:p>
    <w:p w:rsidR="00850A82" w:rsidRPr="00890BFE" w:rsidRDefault="00850A82" w:rsidP="00850A8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32</w:t>
      </w:r>
      <w:r w:rsidR="00890BFE">
        <w:rPr>
          <w:rFonts w:asciiTheme="majorHAnsi" w:hAnsiTheme="majorHAnsi"/>
          <w:sz w:val="24"/>
          <w:szCs w:val="24"/>
        </w:rPr>
        <w:t>, 28, 34</w:t>
      </w:r>
    </w:p>
    <w:p w:rsidR="00850A82" w:rsidRPr="00890BFE" w:rsidRDefault="00850A82" w:rsidP="00850A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is the freezing point of water?</w:t>
      </w:r>
    </w:p>
    <w:p w:rsidR="00850A82" w:rsidRPr="00890BFE" w:rsidRDefault="00850A82" w:rsidP="00850A8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0 degrees Celsius</w:t>
      </w:r>
      <w:r w:rsidR="00890BFE">
        <w:rPr>
          <w:rFonts w:asciiTheme="majorHAnsi" w:hAnsiTheme="majorHAnsi"/>
          <w:sz w:val="24"/>
          <w:szCs w:val="24"/>
        </w:rPr>
        <w:t xml:space="preserve">, 32 </w:t>
      </w:r>
      <w:r w:rsidR="00890BFE" w:rsidRPr="00890BFE">
        <w:rPr>
          <w:rFonts w:asciiTheme="majorHAnsi" w:hAnsiTheme="majorHAnsi"/>
          <w:sz w:val="24"/>
          <w:szCs w:val="24"/>
        </w:rPr>
        <w:t>degrees Celsius</w:t>
      </w:r>
      <w:r w:rsidR="00890BFE">
        <w:rPr>
          <w:rFonts w:asciiTheme="majorHAnsi" w:hAnsiTheme="majorHAnsi"/>
          <w:sz w:val="24"/>
          <w:szCs w:val="24"/>
        </w:rPr>
        <w:t>, 15</w:t>
      </w:r>
      <w:r w:rsidR="00890BFE" w:rsidRPr="00890BFE">
        <w:rPr>
          <w:rFonts w:asciiTheme="majorHAnsi" w:hAnsiTheme="majorHAnsi"/>
          <w:sz w:val="24"/>
          <w:szCs w:val="24"/>
        </w:rPr>
        <w:t xml:space="preserve"> </w:t>
      </w:r>
      <w:r w:rsidR="00890BFE" w:rsidRPr="00890BFE">
        <w:rPr>
          <w:rFonts w:asciiTheme="majorHAnsi" w:hAnsiTheme="majorHAnsi"/>
          <w:sz w:val="24"/>
          <w:szCs w:val="24"/>
        </w:rPr>
        <w:t>degrees Celsius</w:t>
      </w:r>
    </w:p>
    <w:p w:rsidR="00850A82" w:rsidRPr="00890BFE" w:rsidRDefault="00850A82" w:rsidP="00850A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does an anemometer measure?</w:t>
      </w:r>
    </w:p>
    <w:p w:rsidR="00850A82" w:rsidRPr="00890BFE" w:rsidRDefault="00850A82" w:rsidP="00850A8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The speed of wind</w:t>
      </w:r>
      <w:r w:rsidR="00890BFE" w:rsidRPr="00890BFE">
        <w:rPr>
          <w:rFonts w:asciiTheme="majorHAnsi" w:hAnsiTheme="majorHAnsi"/>
          <w:b/>
          <w:sz w:val="24"/>
          <w:szCs w:val="24"/>
        </w:rPr>
        <w:t>,</w:t>
      </w:r>
      <w:r w:rsidR="00890BFE">
        <w:rPr>
          <w:rFonts w:asciiTheme="majorHAnsi" w:hAnsiTheme="majorHAnsi"/>
          <w:sz w:val="24"/>
          <w:szCs w:val="24"/>
        </w:rPr>
        <w:t xml:space="preserve"> The speed of light, The speed of sound </w:t>
      </w:r>
    </w:p>
    <w:p w:rsidR="00850A82" w:rsidRPr="00890BFE" w:rsidRDefault="00850A82" w:rsidP="00850A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How many bones are there in the human body?</w:t>
      </w:r>
    </w:p>
    <w:p w:rsidR="00850A82" w:rsidRPr="00890BFE" w:rsidRDefault="00850A82" w:rsidP="00850A82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206</w:t>
      </w:r>
      <w:r w:rsidR="00890BFE">
        <w:rPr>
          <w:rFonts w:asciiTheme="majorHAnsi" w:hAnsiTheme="majorHAnsi"/>
          <w:sz w:val="24"/>
          <w:szCs w:val="24"/>
        </w:rPr>
        <w:t>, 196, 226</w:t>
      </w:r>
    </w:p>
    <w:p w:rsidR="00850A82" w:rsidRPr="00890BFE" w:rsidRDefault="00890BFE" w:rsidP="00850A82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is the Chemical Symbol for Iron?</w:t>
      </w:r>
      <w:bookmarkStart w:id="0" w:name="_GoBack"/>
      <w:bookmarkEnd w:id="0"/>
    </w:p>
    <w:p w:rsidR="00890BFE" w:rsidRPr="00890BFE" w:rsidRDefault="00890BFE" w:rsidP="00890BFE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Fe</w:t>
      </w:r>
      <w:r>
        <w:rPr>
          <w:rFonts w:asciiTheme="majorHAnsi" w:hAnsiTheme="majorHAnsi"/>
          <w:sz w:val="24"/>
          <w:szCs w:val="24"/>
        </w:rPr>
        <w:t>, I, Fr</w:t>
      </w:r>
    </w:p>
    <w:p w:rsidR="00890BFE" w:rsidRPr="00890BFE" w:rsidRDefault="00890BFE" w:rsidP="00890BFE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Which vitamin does sunlight provide to humans?</w:t>
      </w:r>
    </w:p>
    <w:p w:rsidR="00890BFE" w:rsidRPr="00890BFE" w:rsidRDefault="00890BFE" w:rsidP="00890BFE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Vitamin D,</w:t>
      </w:r>
      <w:r>
        <w:rPr>
          <w:rFonts w:asciiTheme="majorHAnsi" w:hAnsiTheme="majorHAnsi"/>
          <w:sz w:val="24"/>
          <w:szCs w:val="24"/>
        </w:rPr>
        <w:t xml:space="preserve"> Vitamin E, Vitamin A</w:t>
      </w:r>
    </w:p>
    <w:p w:rsidR="00890BFE" w:rsidRPr="00890BFE" w:rsidRDefault="00890BFE" w:rsidP="00890BFE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Which metal makes the strongest magnets?</w:t>
      </w:r>
    </w:p>
    <w:p w:rsidR="00890BFE" w:rsidRPr="00890BFE" w:rsidRDefault="00890BFE" w:rsidP="00890BFE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Iron</w:t>
      </w:r>
      <w:r>
        <w:rPr>
          <w:rFonts w:asciiTheme="majorHAnsi" w:hAnsiTheme="majorHAnsi"/>
          <w:sz w:val="24"/>
          <w:szCs w:val="24"/>
        </w:rPr>
        <w:t xml:space="preserve">, Magnesium, Steel </w:t>
      </w:r>
    </w:p>
    <w:p w:rsidR="00890BFE" w:rsidRPr="00890BFE" w:rsidRDefault="00890BFE" w:rsidP="00890BFE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is the strongest muscle in the human body?</w:t>
      </w:r>
    </w:p>
    <w:p w:rsidR="00890BFE" w:rsidRPr="00890BFE" w:rsidRDefault="00890BFE" w:rsidP="00890BFE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The tongue</w:t>
      </w:r>
      <w:r w:rsidRPr="00890BFE">
        <w:rPr>
          <w:rFonts w:asciiTheme="majorHAnsi" w:hAnsiTheme="majorHAnsi"/>
          <w:b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Triceps, Bicep </w:t>
      </w:r>
    </w:p>
    <w:p w:rsidR="00890BFE" w:rsidRPr="00890BFE" w:rsidRDefault="00890BFE" w:rsidP="00890BFE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Where are red blood cells made?</w:t>
      </w:r>
    </w:p>
    <w:p w:rsidR="00890BFE" w:rsidRPr="00890BFE" w:rsidRDefault="00890BFE" w:rsidP="00890BFE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In the bone marrow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heart, The liver </w:t>
      </w:r>
    </w:p>
    <w:p w:rsidR="00890BFE" w:rsidRPr="00890BFE" w:rsidRDefault="00890BFE" w:rsidP="00890BFE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sz w:val="24"/>
          <w:szCs w:val="24"/>
        </w:rPr>
        <w:t>What number is neutral measured at on the PH Scale</w:t>
      </w:r>
      <w:r w:rsidRPr="00890BFE">
        <w:rPr>
          <w:rFonts w:asciiTheme="majorHAnsi" w:hAnsiTheme="majorHAnsi"/>
          <w:sz w:val="24"/>
          <w:szCs w:val="24"/>
        </w:rPr>
        <w:t>?</w:t>
      </w:r>
    </w:p>
    <w:p w:rsidR="00890BFE" w:rsidRPr="00890BFE" w:rsidRDefault="00890BFE" w:rsidP="00890BFE">
      <w:pPr>
        <w:pStyle w:val="ListParagraph"/>
        <w:ind w:left="644"/>
        <w:rPr>
          <w:rFonts w:asciiTheme="majorHAnsi" w:hAnsiTheme="majorHAnsi"/>
          <w:sz w:val="24"/>
          <w:szCs w:val="24"/>
        </w:rPr>
      </w:pPr>
      <w:r w:rsidRPr="00890BFE">
        <w:rPr>
          <w:rFonts w:asciiTheme="majorHAnsi" w:hAnsiTheme="majorHAnsi"/>
          <w:b/>
          <w:sz w:val="24"/>
          <w:szCs w:val="24"/>
        </w:rPr>
        <w:t>7</w:t>
      </w:r>
      <w:r>
        <w:rPr>
          <w:rFonts w:asciiTheme="majorHAnsi" w:hAnsiTheme="majorHAnsi"/>
          <w:sz w:val="24"/>
          <w:szCs w:val="24"/>
        </w:rPr>
        <w:t>, 9, 5</w:t>
      </w:r>
    </w:p>
    <w:p w:rsidR="00890BFE" w:rsidRPr="00890BFE" w:rsidRDefault="00890BFE">
      <w:pPr>
        <w:pStyle w:val="ListParagraph"/>
        <w:ind w:left="644"/>
        <w:rPr>
          <w:rFonts w:asciiTheme="majorHAnsi" w:hAnsiTheme="majorHAnsi"/>
        </w:rPr>
      </w:pPr>
    </w:p>
    <w:sectPr w:rsidR="00890BFE" w:rsidRPr="00890B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E502BE"/>
    <w:multiLevelType w:val="hybridMultilevel"/>
    <w:tmpl w:val="94A2888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5C7BD3"/>
    <w:multiLevelType w:val="hybridMultilevel"/>
    <w:tmpl w:val="7D767EBA"/>
    <w:lvl w:ilvl="0" w:tplc="81E465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0777BF3"/>
    <w:multiLevelType w:val="hybridMultilevel"/>
    <w:tmpl w:val="666CA6D0"/>
    <w:lvl w:ilvl="0" w:tplc="2F286C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B42A7"/>
    <w:multiLevelType w:val="hybridMultilevel"/>
    <w:tmpl w:val="75B657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44"/>
    <w:rsid w:val="002E5144"/>
    <w:rsid w:val="004922A2"/>
    <w:rsid w:val="006077B7"/>
    <w:rsid w:val="00677809"/>
    <w:rsid w:val="007B6E03"/>
    <w:rsid w:val="008077BB"/>
    <w:rsid w:val="00850A82"/>
    <w:rsid w:val="00890BFE"/>
    <w:rsid w:val="00B57789"/>
    <w:rsid w:val="00C26BB5"/>
    <w:rsid w:val="00C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5E431-EC3D-4D25-A7CA-6865C96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H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ASTHA ADHIKARI</dc:creator>
  <cp:keywords/>
  <cp:lastModifiedBy>ASTHA ADHIKARI</cp:lastModifiedBy>
  <cp:revision>5</cp:revision>
  <dcterms:created xsi:type="dcterms:W3CDTF">2016-03-15T22:42:00Z</dcterms:created>
  <dcterms:modified xsi:type="dcterms:W3CDTF">2016-03-15T23:33:00Z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